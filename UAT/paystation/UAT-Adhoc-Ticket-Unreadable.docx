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681C93" w:rsidRDefault="00B4718B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Adhoc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7A1193">
              <w:rPr>
                <w:color w:val="000000" w:themeColor="text1"/>
                <w:sz w:val="24"/>
                <w:szCs w:val="24"/>
              </w:rPr>
              <w:t>Unreadable</w:t>
            </w:r>
            <w:r>
              <w:rPr>
                <w:color w:val="000000" w:themeColor="text1"/>
                <w:sz w:val="24"/>
                <w:szCs w:val="24"/>
              </w:rPr>
              <w:t xml:space="preserve"> Ticket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F57E23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Pay for car park</w:t>
            </w:r>
            <w:r w:rsidR="00E44C73" w:rsidRPr="00F90133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E44C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E44C73" w:rsidP="00E44C73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F90133">
              <w:rPr>
                <w:color w:val="000000" w:themeColor="text1"/>
                <w:sz w:val="24"/>
                <w:szCs w:val="24"/>
              </w:rPr>
              <w:t xml:space="preserve">A customer </w:t>
            </w:r>
            <w:r w:rsidR="00BF4A88">
              <w:rPr>
                <w:color w:val="000000" w:themeColor="text1"/>
                <w:sz w:val="24"/>
                <w:szCs w:val="24"/>
              </w:rPr>
              <w:t>passes casual ti</w:t>
            </w:r>
            <w:r w:rsidR="00C439AE">
              <w:rPr>
                <w:color w:val="000000" w:themeColor="text1"/>
                <w:sz w:val="24"/>
                <w:szCs w:val="24"/>
              </w:rPr>
              <w:t>cket to pay station for payment.</w:t>
            </w:r>
            <w:r w:rsidR="007A1193">
              <w:rPr>
                <w:color w:val="000000" w:themeColor="text1"/>
                <w:sz w:val="24"/>
                <w:szCs w:val="24"/>
              </w:rPr>
              <w:t xml:space="preserve"> While barcode of ticket is not working properly.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52A1" w:rsidRPr="00F90133" w:rsidRDefault="002352A1" w:rsidP="002352A1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 park utilized for make money and user pay for their car park ticket.</w:t>
            </w:r>
          </w:p>
          <w:p w:rsidR="00E44C73" w:rsidRPr="00F90133" w:rsidRDefault="00E44C73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7A1193" w:rsidP="00E44C73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Invalid ticket message has been displayed</w:t>
            </w:r>
          </w:p>
        </w:tc>
      </w:tr>
      <w:tr w:rsidR="00E44C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44C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44C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44C73" w:rsidRDefault="00E44C73" w:rsidP="00E44C7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44C73" w:rsidRDefault="00E44C73" w:rsidP="00E44C7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44C73" w:rsidRDefault="00E44C73" w:rsidP="00E44C7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44C73" w:rsidRDefault="00E44C73" w:rsidP="00E44C7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44C73" w:rsidTr="00E42F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73" w:rsidRDefault="00E44C73" w:rsidP="00E44C73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49B" w:rsidRPr="00854E58" w:rsidRDefault="0069454F" w:rsidP="00E44C7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Customer use ‘</w:t>
            </w:r>
            <w:r w:rsidR="00E42FE1">
              <w:rPr>
                <w:sz w:val="24"/>
              </w:rPr>
              <w:t>in use</w:t>
            </w:r>
            <w:r>
              <w:rPr>
                <w:sz w:val="24"/>
              </w:rPr>
              <w:t xml:space="preserve">’ Ticket </w:t>
            </w:r>
          </w:p>
        </w:tc>
        <w:tc>
          <w:tcPr>
            <w:tcW w:w="5596" w:type="dxa"/>
          </w:tcPr>
          <w:p w:rsidR="00E44C73" w:rsidRDefault="0069454F" w:rsidP="00E44C7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rejects ticket</w:t>
            </w: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44C73" w:rsidRDefault="00E44C73" w:rsidP="00E44C73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  <w:bookmarkStart w:id="0" w:name="_GoBack"/>
      <w:bookmarkEnd w:id="0"/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3227"/>
        <w:gridCol w:w="3249"/>
        <w:gridCol w:w="3239"/>
      </w:tblGrid>
      <w:tr w:rsidR="0070792D" w:rsidTr="00A24A5B">
        <w:tc>
          <w:tcPr>
            <w:tcW w:w="3235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Test Item</w:t>
            </w:r>
          </w:p>
        </w:tc>
        <w:tc>
          <w:tcPr>
            <w:tcW w:w="3227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</w:p>
        </w:tc>
        <w:tc>
          <w:tcPr>
            <w:tcW w:w="3249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Description</w:t>
            </w:r>
          </w:p>
        </w:tc>
        <w:tc>
          <w:tcPr>
            <w:tcW w:w="3239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Result</w:t>
            </w:r>
          </w:p>
        </w:tc>
      </w:tr>
      <w:tr w:rsidR="0070792D" w:rsidTr="00A24A5B">
        <w:tc>
          <w:tcPr>
            <w:tcW w:w="3235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1.</w:t>
            </w:r>
          </w:p>
        </w:tc>
        <w:tc>
          <w:tcPr>
            <w:tcW w:w="3227" w:type="dxa"/>
            <w:shd w:val="clear" w:color="auto" w:fill="auto"/>
          </w:tcPr>
          <w:p w:rsidR="00942E5E" w:rsidRDefault="00A24A5B" w:rsidP="0070792D">
            <w:pPr>
              <w:pStyle w:val="bp"/>
              <w:spacing w:before="0" w:after="0"/>
            </w:pPr>
            <w:r>
              <w:t>Ticket Number: 1</w:t>
            </w:r>
          </w:p>
          <w:p w:rsidR="00A24A5B" w:rsidRDefault="00A24A5B" w:rsidP="0070792D">
            <w:pPr>
              <w:pStyle w:val="bp"/>
              <w:spacing w:before="0" w:after="0"/>
            </w:pPr>
          </w:p>
        </w:tc>
        <w:tc>
          <w:tcPr>
            <w:tcW w:w="3249" w:type="dxa"/>
            <w:shd w:val="clear" w:color="auto" w:fill="auto"/>
          </w:tcPr>
          <w:p w:rsidR="002C7700" w:rsidRDefault="00A24A5B" w:rsidP="0070792D">
            <w:pPr>
              <w:pStyle w:val="bp"/>
              <w:spacing w:before="0" w:after="0"/>
            </w:pPr>
            <w:r>
              <w:t xml:space="preserve">The copied data pasted into </w:t>
            </w:r>
            <w:proofErr w:type="spellStart"/>
            <w:r>
              <w:t>Ui</w:t>
            </w:r>
            <w:proofErr w:type="spellEnd"/>
            <w:r>
              <w:t xml:space="preserve"> </w:t>
            </w:r>
            <w:r w:rsidR="00E42FE1">
              <w:t xml:space="preserve">barcode </w:t>
            </w:r>
            <w:r>
              <w:t>reader after issued ticket. Status of ticket is showing ‘issued’</w:t>
            </w:r>
          </w:p>
        </w:tc>
        <w:tc>
          <w:tcPr>
            <w:tcW w:w="3239" w:type="dxa"/>
            <w:shd w:val="clear" w:color="auto" w:fill="auto"/>
          </w:tcPr>
          <w:p w:rsidR="00942E5E" w:rsidRDefault="00942E5E" w:rsidP="0070792D">
            <w:pPr>
              <w:pStyle w:val="bp"/>
              <w:spacing w:before="0" w:after="0"/>
            </w:pPr>
            <w:r>
              <w:t>Pass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876" w:rsidRDefault="000F5876">
      <w:r>
        <w:separator/>
      </w:r>
    </w:p>
  </w:endnote>
  <w:endnote w:type="continuationSeparator" w:id="0">
    <w:p w:rsidR="000F5876" w:rsidRDefault="000F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119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A119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876" w:rsidRDefault="000F5876">
      <w:r>
        <w:separator/>
      </w:r>
    </w:p>
  </w:footnote>
  <w:footnote w:type="continuationSeparator" w:id="0">
    <w:p w:rsidR="000F5876" w:rsidRDefault="000F5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1C3A7C" w:rsidP="00B71A35">
          <w:pPr>
            <w:rPr>
              <w:b/>
            </w:rPr>
          </w:pPr>
          <w:r>
            <w:rPr>
              <w:b/>
            </w:rPr>
            <w:t>U</w:t>
          </w:r>
          <w:r w:rsidR="00E44C73">
            <w:rPr>
              <w:b/>
            </w:rPr>
            <w:t xml:space="preserve">AT </w:t>
          </w:r>
          <w:proofErr w:type="spellStart"/>
          <w:r w:rsidR="009C223D">
            <w:rPr>
              <w:b/>
            </w:rPr>
            <w:t>Adhoc</w:t>
          </w:r>
          <w:proofErr w:type="spellEnd"/>
          <w:r w:rsidR="00B4718B">
            <w:rPr>
              <w:b/>
            </w:rPr>
            <w:t xml:space="preserve"> unreadable</w:t>
          </w:r>
          <w:r>
            <w:rPr>
              <w:b/>
            </w:rPr>
            <w:t xml:space="preserve"> ticket</w:t>
          </w:r>
          <w:r w:rsidR="00A37650"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 w:rsidR="00A3765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C223D" w:rsidP="00B71A35">
          <w:proofErr w:type="spellStart"/>
          <w:r>
            <w:t>Adhoc</w:t>
          </w:r>
          <w:proofErr w:type="spellEnd"/>
          <w:r w:rsidR="00B4718B">
            <w:t xml:space="preserve"> unreadable</w:t>
          </w:r>
          <w:r w:rsidR="001C3A7C">
            <w:t xml:space="preserve"> ticket </w:t>
          </w:r>
        </w:p>
      </w:tc>
      <w:tc>
        <w:tcPr>
          <w:tcW w:w="3179" w:type="dxa"/>
        </w:tcPr>
        <w:p w:rsidR="00A37650" w:rsidRDefault="00E44C73" w:rsidP="00B71A35">
          <w:r>
            <w:t xml:space="preserve">  Date:  24</w:t>
          </w:r>
          <w:r w:rsidR="001C3A7C">
            <w:t>/09/2017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30"/>
        </w:tabs>
        <w:ind w:left="63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0F5876"/>
    <w:rsid w:val="00127DBF"/>
    <w:rsid w:val="001353CD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3A7C"/>
    <w:rsid w:val="001D00C4"/>
    <w:rsid w:val="001F01F4"/>
    <w:rsid w:val="001F6448"/>
    <w:rsid w:val="001F7C68"/>
    <w:rsid w:val="002052B0"/>
    <w:rsid w:val="00205D7F"/>
    <w:rsid w:val="00212269"/>
    <w:rsid w:val="00212A3D"/>
    <w:rsid w:val="002352A1"/>
    <w:rsid w:val="00291668"/>
    <w:rsid w:val="002A7E47"/>
    <w:rsid w:val="002C1B7F"/>
    <w:rsid w:val="002C7700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05B4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B155B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70D6"/>
    <w:rsid w:val="005706E3"/>
    <w:rsid w:val="00572CE5"/>
    <w:rsid w:val="00576454"/>
    <w:rsid w:val="00584082"/>
    <w:rsid w:val="0059649B"/>
    <w:rsid w:val="005B48A6"/>
    <w:rsid w:val="005E1449"/>
    <w:rsid w:val="005E2ADA"/>
    <w:rsid w:val="005F0EB8"/>
    <w:rsid w:val="00604AE4"/>
    <w:rsid w:val="00620950"/>
    <w:rsid w:val="00635CE7"/>
    <w:rsid w:val="00683635"/>
    <w:rsid w:val="0069454F"/>
    <w:rsid w:val="006B5D41"/>
    <w:rsid w:val="006D4DE0"/>
    <w:rsid w:val="00702D6A"/>
    <w:rsid w:val="0070792D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1193"/>
    <w:rsid w:val="007A77D0"/>
    <w:rsid w:val="007B440B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2E5E"/>
    <w:rsid w:val="00981DE1"/>
    <w:rsid w:val="00983E57"/>
    <w:rsid w:val="009C06FE"/>
    <w:rsid w:val="009C223D"/>
    <w:rsid w:val="009C4C9A"/>
    <w:rsid w:val="009D1046"/>
    <w:rsid w:val="009E2570"/>
    <w:rsid w:val="00A11301"/>
    <w:rsid w:val="00A24A5B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718B"/>
    <w:rsid w:val="00B5620B"/>
    <w:rsid w:val="00B71A35"/>
    <w:rsid w:val="00BA717F"/>
    <w:rsid w:val="00BE784F"/>
    <w:rsid w:val="00BF4A88"/>
    <w:rsid w:val="00C05D0A"/>
    <w:rsid w:val="00C070A0"/>
    <w:rsid w:val="00C07137"/>
    <w:rsid w:val="00C074E2"/>
    <w:rsid w:val="00C229AB"/>
    <w:rsid w:val="00C32112"/>
    <w:rsid w:val="00C34B6E"/>
    <w:rsid w:val="00C439AE"/>
    <w:rsid w:val="00C4752B"/>
    <w:rsid w:val="00C64F5A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FE1"/>
    <w:rsid w:val="00E430D5"/>
    <w:rsid w:val="00E44C73"/>
    <w:rsid w:val="00E5553C"/>
    <w:rsid w:val="00E70BB1"/>
    <w:rsid w:val="00E769D2"/>
    <w:rsid w:val="00E82E39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7E23"/>
    <w:rsid w:val="00F90133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248BB4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630"/>
        <w:tab w:val="num" w:pos="360"/>
      </w:tabs>
      <w:spacing w:before="80" w:after="80"/>
      <w:ind w:left="36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33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Windows User</cp:lastModifiedBy>
  <cp:revision>11</cp:revision>
  <cp:lastPrinted>2003-10-05T22:49:00Z</cp:lastPrinted>
  <dcterms:created xsi:type="dcterms:W3CDTF">2017-09-25T01:38:00Z</dcterms:created>
  <dcterms:modified xsi:type="dcterms:W3CDTF">2017-09-25T09:31:00Z</dcterms:modified>
</cp:coreProperties>
</file>