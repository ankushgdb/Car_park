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E44C7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v</w:t>
            </w:r>
            <w:r w:rsidRPr="00681C93">
              <w:rPr>
                <w:color w:val="000000" w:themeColor="text1"/>
                <w:sz w:val="24"/>
                <w:szCs w:val="24"/>
              </w:rPr>
              <w:t>alid season ticket cus</w:t>
            </w:r>
            <w:bookmarkStart w:id="0" w:name="_GoBack"/>
            <w:bookmarkEnd w:id="0"/>
            <w:r w:rsidRPr="00681C93">
              <w:rPr>
                <w:color w:val="000000" w:themeColor="text1"/>
                <w:sz w:val="24"/>
                <w:szCs w:val="24"/>
              </w:rPr>
              <w:t>tomer can car park.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>Entry car park with invalid season ticket.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>A customer is trying to enter a car park using an invalid season ticket.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>The season ticket has been rejected, so is not valid.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>The season ticket is not being in use in another car park.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>The customer leaves the entry of the carpark.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9649B" w:rsidRPr="00854E58" w:rsidRDefault="0059649B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Car sensor detects the car</w:t>
            </w:r>
          </w:p>
        </w:tc>
        <w:tc>
          <w:tcPr>
            <w:tcW w:w="5596" w:type="dxa"/>
          </w:tcPr>
          <w:p w:rsidR="00E44C73" w:rsidRDefault="00E44C73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state change from idle to waiting.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 season ticket is inserted</w:t>
            </w:r>
          </w:p>
        </w:tc>
        <w:tc>
          <w:tcPr>
            <w:tcW w:w="5596" w:type="dxa"/>
          </w:tcPr>
          <w:p w:rsidR="0059649B" w:rsidRDefault="0059649B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Season Ticket checked by entry controller and give rejections to invalid ticket users.</w:t>
            </w:r>
            <w:r w:rsidR="007B440B">
              <w:rPr>
                <w:sz w:val="24"/>
              </w:rPr>
              <w:t xml:space="preserve"> The screen displayed invalid season ticket.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gate stays down. The customer leaves.</w:t>
            </w:r>
          </w:p>
        </w:tc>
        <w:tc>
          <w:tcPr>
            <w:tcW w:w="5596" w:type="dxa"/>
          </w:tcPr>
          <w:p w:rsidR="00E44C73" w:rsidRDefault="00E44C73" w:rsidP="007B440B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pillar stays in waiting status.</w:t>
            </w:r>
            <w:r w:rsidR="007B440B">
              <w:rPr>
                <w:sz w:val="24"/>
              </w:rPr>
              <w:t xml:space="preserve"> </w:t>
            </w:r>
            <w:r>
              <w:rPr>
                <w:sz w:val="24"/>
              </w:rPr>
              <w:t>Gate stays down. Change status to idle.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Ticket ID: 12345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Entry Controller: IDLE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>Car park ID: A</w:t>
            </w:r>
          </w:p>
        </w:tc>
        <w:tc>
          <w:tcPr>
            <w:tcW w:w="3294" w:type="dxa"/>
            <w:shd w:val="clear" w:color="auto" w:fill="auto"/>
          </w:tcPr>
          <w:p w:rsidR="002C7700" w:rsidRDefault="002C7700" w:rsidP="0070792D">
            <w:pPr>
              <w:pStyle w:val="bp"/>
              <w:spacing w:before="0" w:after="0"/>
            </w:pPr>
            <w:r>
              <w:t>Entry controller validates the Ticket ID and allow access to validate season ticket customer.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  <w:tr w:rsidR="0070792D" w:rsidTr="0070792D"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2.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Season Ticked ID: 54214</w:t>
            </w:r>
          </w:p>
          <w:p w:rsidR="00942E5E" w:rsidRDefault="00942E5E" w:rsidP="0070792D">
            <w:pPr>
              <w:pStyle w:val="bp"/>
              <w:spacing w:before="0" w:after="0"/>
            </w:pPr>
            <w:r>
              <w:t xml:space="preserve">Carpark </w:t>
            </w:r>
            <w:r w:rsidR="002C7700">
              <w:t>Keeps</w:t>
            </w:r>
            <w:r>
              <w:t xml:space="preserve"> record</w:t>
            </w:r>
            <w:r w:rsidR="002C7700">
              <w:t xml:space="preserve"> of used space</w:t>
            </w:r>
            <w:r>
              <w:t>.</w:t>
            </w:r>
          </w:p>
        </w:tc>
        <w:tc>
          <w:tcPr>
            <w:tcW w:w="3294" w:type="dxa"/>
            <w:shd w:val="clear" w:color="auto" w:fill="auto"/>
          </w:tcPr>
          <w:p w:rsidR="00942E5E" w:rsidRDefault="005670D6" w:rsidP="0070792D">
            <w:pPr>
              <w:pStyle w:val="bp"/>
              <w:spacing w:before="0" w:after="0"/>
            </w:pPr>
            <w:r>
              <w:t>That keeps</w:t>
            </w:r>
            <w:r w:rsidR="00942E5E">
              <w:t xml:space="preserve"> the season </w:t>
            </w:r>
            <w:r>
              <w:t xml:space="preserve">ticket </w:t>
            </w:r>
            <w:r w:rsidR="00942E5E">
              <w:t>usage.</w:t>
            </w:r>
          </w:p>
        </w:tc>
        <w:tc>
          <w:tcPr>
            <w:tcW w:w="3294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55B" w:rsidRDefault="004B155B">
      <w:r>
        <w:separator/>
      </w:r>
    </w:p>
  </w:endnote>
  <w:endnote w:type="continuationSeparator" w:id="0">
    <w:p w:rsidR="004B155B" w:rsidRDefault="004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5B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05B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55B" w:rsidRDefault="004B155B">
      <w:r>
        <w:separator/>
      </w:r>
    </w:p>
  </w:footnote>
  <w:footnote w:type="continuationSeparator" w:id="0">
    <w:p w:rsidR="004B155B" w:rsidRDefault="004B1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>U</w:t>
          </w:r>
          <w:r w:rsidR="00E44C73">
            <w:rPr>
              <w:b/>
            </w:rPr>
            <w:t>AT I</w:t>
          </w:r>
          <w:r w:rsidR="001353CD">
            <w:rPr>
              <w:b/>
            </w:rPr>
            <w:t>n</w:t>
          </w:r>
          <w:r>
            <w:rPr>
              <w:b/>
            </w:rPr>
            <w:t>valid Season ticket</w:t>
          </w:r>
          <w:r w:rsidR="00E44C73">
            <w:rPr>
              <w:b/>
            </w:rPr>
            <w:t xml:space="preserve"> entry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C3A7C" w:rsidP="00B71A35">
          <w:r>
            <w:t xml:space="preserve">Usage Registration of Season ticket </w:t>
          </w:r>
        </w:p>
      </w:tc>
      <w:tc>
        <w:tcPr>
          <w:tcW w:w="3179" w:type="dxa"/>
        </w:tcPr>
        <w:p w:rsidR="00A37650" w:rsidRDefault="00E44C73" w:rsidP="00B71A35">
          <w:r>
            <w:t xml:space="preserve">  Date:  24</w:t>
          </w:r>
          <w:r w:rsidR="001C3A7C">
            <w:t>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53CD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70D6"/>
    <w:rsid w:val="005706E3"/>
    <w:rsid w:val="00572CE5"/>
    <w:rsid w:val="00576454"/>
    <w:rsid w:val="00584082"/>
    <w:rsid w:val="0059649B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B440B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4C73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133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4F2C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2</cp:revision>
  <cp:lastPrinted>2003-10-05T22:49:00Z</cp:lastPrinted>
  <dcterms:created xsi:type="dcterms:W3CDTF">2017-09-25T01:38:00Z</dcterms:created>
  <dcterms:modified xsi:type="dcterms:W3CDTF">2017-09-25T01:38:00Z</dcterms:modified>
</cp:coreProperties>
</file>