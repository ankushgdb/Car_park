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76BE6" w:rsidRDefault="00333478">
            <w:pPr>
              <w:pStyle w:val="bp"/>
              <w:tabs>
                <w:tab w:val="left" w:pos="5685"/>
              </w:tabs>
              <w:rPr>
                <w:b/>
                <w:color w:val="000000"/>
                <w:sz w:val="24"/>
                <w:szCs w:val="24"/>
              </w:rPr>
            </w:pPr>
            <w:r w:rsidRPr="00176BE6">
              <w:rPr>
                <w:b/>
                <w:color w:val="000000"/>
                <w:sz w:val="24"/>
                <w:szCs w:val="24"/>
              </w:rPr>
              <w:t>Getting valid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76BE6" w:rsidRDefault="00333478">
            <w:pPr>
              <w:pStyle w:val="bp"/>
              <w:tabs>
                <w:tab w:val="left" w:pos="5685"/>
              </w:tabs>
              <w:rPr>
                <w:b/>
                <w:color w:val="000000"/>
                <w:sz w:val="24"/>
                <w:szCs w:val="24"/>
              </w:rPr>
            </w:pPr>
            <w:r w:rsidRPr="00176BE6">
              <w:rPr>
                <w:b/>
                <w:color w:val="000000"/>
                <w:sz w:val="24"/>
                <w:szCs w:val="24"/>
              </w:rPr>
              <w:t>Enter with car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76BE6" w:rsidRDefault="00333478" w:rsidP="00D24817">
            <w:pPr>
              <w:pStyle w:val="bp"/>
              <w:ind w:left="-48" w:firstLine="48"/>
              <w:rPr>
                <w:b/>
                <w:color w:val="000000"/>
                <w:sz w:val="24"/>
                <w:szCs w:val="24"/>
              </w:rPr>
            </w:pPr>
            <w:r w:rsidRPr="00176BE6">
              <w:rPr>
                <w:b/>
                <w:color w:val="000000"/>
                <w:sz w:val="24"/>
                <w:szCs w:val="24"/>
              </w:rPr>
              <w:t>Customer trying to enter with car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3A7C" w:rsidRPr="00176BE6" w:rsidRDefault="00333478" w:rsidP="001C3A7C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176BE6">
              <w:rPr>
                <w:b/>
                <w:color w:val="000000"/>
                <w:sz w:val="24"/>
                <w:szCs w:val="24"/>
              </w:rPr>
              <w:t>Car detected</w:t>
            </w:r>
          </w:p>
        </w:tc>
      </w:tr>
      <w:tr w:rsidR="003334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478" w:rsidRDefault="00333478" w:rsidP="0033347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478" w:rsidRPr="00176BE6" w:rsidRDefault="00333478" w:rsidP="00333478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176BE6">
              <w:rPr>
                <w:b/>
                <w:color w:val="000000"/>
                <w:sz w:val="24"/>
                <w:szCs w:val="24"/>
              </w:rPr>
              <w:t>Ticket registered</w:t>
            </w:r>
          </w:p>
        </w:tc>
      </w:tr>
      <w:tr w:rsidR="003334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478" w:rsidRDefault="00333478" w:rsidP="003334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478" w:rsidRDefault="00333478" w:rsidP="0033347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33478" w:rsidRDefault="00333478" w:rsidP="0033347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33478" w:rsidRDefault="00333478" w:rsidP="0033347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334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33478" w:rsidRDefault="00333478" w:rsidP="003334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33478" w:rsidRDefault="00333478" w:rsidP="0033347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334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33478" w:rsidRDefault="00333478" w:rsidP="003334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33478" w:rsidRDefault="00333478" w:rsidP="003334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33478" w:rsidRDefault="00333478" w:rsidP="0033347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33478" w:rsidRDefault="00333478" w:rsidP="003334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33478" w:rsidRDefault="00333478" w:rsidP="003334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334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33478" w:rsidRDefault="00333478" w:rsidP="003334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33478" w:rsidRPr="00854E58" w:rsidRDefault="00333478" w:rsidP="0033347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car is detected by the car sensor</w:t>
            </w:r>
          </w:p>
        </w:tc>
        <w:tc>
          <w:tcPr>
            <w:tcW w:w="5596" w:type="dxa"/>
          </w:tcPr>
          <w:p w:rsidR="00333478" w:rsidRDefault="00333478" w:rsidP="003334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</w:pPr>
          </w:p>
        </w:tc>
      </w:tr>
      <w:tr w:rsidR="003334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33478" w:rsidRDefault="00333478" w:rsidP="003334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33478" w:rsidRDefault="00333478" w:rsidP="003334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333478" w:rsidRDefault="00333478" w:rsidP="0033347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controller verify the season ticket. Change status to validated. </w:t>
            </w: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</w:pPr>
            <w:r>
              <w:t>Fail</w:t>
            </w:r>
          </w:p>
        </w:tc>
      </w:tr>
      <w:tr w:rsidR="003334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33478" w:rsidRDefault="00333478" w:rsidP="003334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33478" w:rsidRDefault="00333478" w:rsidP="003334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gate is raised and the car enter the car park.</w:t>
            </w:r>
          </w:p>
        </w:tc>
        <w:tc>
          <w:tcPr>
            <w:tcW w:w="5596" w:type="dxa"/>
          </w:tcPr>
          <w:p w:rsidR="00333478" w:rsidRDefault="00333478" w:rsidP="003334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detects car entering the car park.</w:t>
            </w:r>
          </w:p>
          <w:p w:rsidR="00333478" w:rsidRDefault="00333478" w:rsidP="003334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lowered. Change status to idle.</w:t>
            </w: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333478" w:rsidRDefault="00333478" w:rsidP="00333478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942E5E" w:rsidRDefault="003D0240" w:rsidP="0070792D">
            <w:pPr>
              <w:pStyle w:val="bp"/>
              <w:spacing w:before="0" w:after="0"/>
            </w:pPr>
            <w:r>
              <w:t>Carpark: Bathurst</w:t>
            </w:r>
            <w:r w:rsidR="00333478">
              <w:t xml:space="preserve"> Chase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Entry Controller: IDLE</w:t>
            </w:r>
          </w:p>
          <w:p w:rsidR="00942E5E" w:rsidRDefault="003D0240" w:rsidP="0070792D">
            <w:pPr>
              <w:pStyle w:val="bp"/>
              <w:spacing w:before="0" w:after="0"/>
            </w:pPr>
            <w:r>
              <w:t>State</w:t>
            </w:r>
            <w:r w:rsidR="00942E5E">
              <w:t xml:space="preserve">: 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This data is passed to the Entry controller to validate the season ticket and allow access to the car.</w:t>
            </w:r>
          </w:p>
        </w:tc>
        <w:tc>
          <w:tcPr>
            <w:tcW w:w="3294" w:type="dxa"/>
            <w:shd w:val="clear" w:color="auto" w:fill="auto"/>
          </w:tcPr>
          <w:p w:rsidR="00942E5E" w:rsidRDefault="00333478" w:rsidP="0070792D">
            <w:pPr>
              <w:pStyle w:val="bp"/>
              <w:spacing w:before="0" w:after="0"/>
            </w:pPr>
            <w:r>
              <w:t>Fail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942E5E" w:rsidRDefault="003D0240" w:rsidP="0070792D">
            <w:pPr>
              <w:pStyle w:val="bp"/>
              <w:spacing w:before="0" w:after="0"/>
            </w:pPr>
            <w:r>
              <w:t xml:space="preserve">Carpark: </w:t>
            </w:r>
            <w:r w:rsidR="00333478">
              <w:t>Bathurst Chase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 xml:space="preserve">This data </w:t>
            </w:r>
            <w:proofErr w:type="gramStart"/>
            <w:r>
              <w:t>save</w:t>
            </w:r>
            <w:proofErr w:type="gramEnd"/>
            <w:r>
              <w:t xml:space="preserve"> the season usage.</w:t>
            </w:r>
          </w:p>
        </w:tc>
        <w:tc>
          <w:tcPr>
            <w:tcW w:w="3294" w:type="dxa"/>
            <w:shd w:val="clear" w:color="auto" w:fill="auto"/>
          </w:tcPr>
          <w:p w:rsidR="00942E5E" w:rsidRDefault="00333478" w:rsidP="0070792D">
            <w:pPr>
              <w:pStyle w:val="bp"/>
              <w:spacing w:before="0" w:after="0"/>
            </w:pPr>
            <w:r>
              <w:t>Fail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3D0240" w:rsidRDefault="003D0240" w:rsidP="003D0240">
      <w:pPr>
        <w:pStyle w:val="bp"/>
        <w:spacing w:before="0" w:after="0"/>
      </w:pPr>
    </w:p>
    <w:p w:rsidR="003D0240" w:rsidRDefault="00FD2C65" w:rsidP="003D0240">
      <w:pPr>
        <w:pStyle w:val="bp"/>
        <w:spacing w:before="0"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15pt;visibility:visible;mso-wrap-style:square">
            <v:imagedata r:id="rId11" o:title=""/>
          </v:shape>
        </w:pict>
      </w:r>
    </w:p>
    <w:p w:rsidR="003D0240" w:rsidRPr="003D0240" w:rsidRDefault="003D0240" w:rsidP="003D0240"/>
    <w:p w:rsidR="003D0240" w:rsidRPr="00FD2C65" w:rsidRDefault="00FD2C65" w:rsidP="00FD2C65">
      <w:pPr>
        <w:jc w:val="right"/>
        <w:rPr>
          <w:i/>
        </w:rPr>
      </w:pPr>
      <w:r w:rsidRPr="00FD2C65">
        <w:rPr>
          <w:i/>
        </w:rPr>
        <w:t>Figure 1.1: Season ticket validate error</w:t>
      </w:r>
    </w:p>
    <w:p w:rsidR="00FD2C65" w:rsidRDefault="00FD2C65" w:rsidP="003D0240">
      <w:pPr>
        <w:tabs>
          <w:tab w:val="left" w:pos="2424"/>
        </w:tabs>
      </w:pPr>
      <w:r>
        <w:rPr>
          <w:noProof/>
        </w:rPr>
        <w:lastRenderedPageBreak/>
        <w:pict>
          <v:shape id="_x0000_i1026" type="#_x0000_t75" style="width:409.2pt;height:423pt;visibility:visible;mso-wrap-style:square">
            <v:imagedata r:id="rId12" o:title=""/>
          </v:shape>
        </w:pict>
      </w:r>
    </w:p>
    <w:p w:rsidR="00FD2C65" w:rsidRDefault="00FD2C65" w:rsidP="00FD2C65"/>
    <w:p w:rsidR="003D0240" w:rsidRPr="00FD2C65" w:rsidRDefault="00FD2C65" w:rsidP="00FD2C65">
      <w:pPr>
        <w:jc w:val="right"/>
      </w:pPr>
      <w:r>
        <w:tab/>
      </w:r>
      <w:r>
        <w:rPr>
          <w:i/>
        </w:rPr>
        <w:t>Figure 1.2</w:t>
      </w:r>
      <w:r w:rsidRPr="00FD2C65">
        <w:rPr>
          <w:i/>
        </w:rPr>
        <w:t>: Season ticket validate error</w:t>
      </w:r>
      <w:bookmarkStart w:id="0" w:name="_GoBack"/>
      <w:bookmarkEnd w:id="0"/>
    </w:p>
    <w:sectPr w:rsidR="003D0240" w:rsidRPr="00FD2C6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6AB" w:rsidRDefault="003176AB">
      <w:r>
        <w:separator/>
      </w:r>
    </w:p>
  </w:endnote>
  <w:endnote w:type="continuationSeparator" w:id="0">
    <w:p w:rsidR="003176AB" w:rsidRDefault="0031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2C6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2C6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6AB" w:rsidRDefault="003176AB">
      <w:r>
        <w:separator/>
      </w:r>
    </w:p>
  </w:footnote>
  <w:footnote w:type="continuationSeparator" w:id="0">
    <w:p w:rsidR="003176AB" w:rsidRDefault="0031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98146B" w:rsidP="00B71A35">
          <w:pPr>
            <w:rPr>
              <w:b/>
            </w:rPr>
          </w:pPr>
          <w:proofErr w:type="spellStart"/>
          <w:r w:rsidRPr="0098146B">
            <w:rPr>
              <w:b/>
            </w:rPr>
            <w:t>validEntry_SeasonTicekt</w:t>
          </w:r>
          <w:proofErr w:type="spellEnd"/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8146B" w:rsidP="00B71A35">
          <w:proofErr w:type="spellStart"/>
          <w:r w:rsidRPr="0098146B">
            <w:t>UAT_Enter_Carpark</w:t>
          </w:r>
          <w:proofErr w:type="spellEnd"/>
        </w:p>
      </w:tc>
      <w:tc>
        <w:tcPr>
          <w:tcW w:w="3179" w:type="dxa"/>
        </w:tcPr>
        <w:p w:rsidR="00A37650" w:rsidRDefault="003D0240" w:rsidP="00B71A35">
          <w:r>
            <w:t xml:space="preserve">  Date:  12/10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BE6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176AB"/>
    <w:rsid w:val="00331345"/>
    <w:rsid w:val="00333478"/>
    <w:rsid w:val="00353537"/>
    <w:rsid w:val="00362280"/>
    <w:rsid w:val="00374830"/>
    <w:rsid w:val="00382D26"/>
    <w:rsid w:val="003910B3"/>
    <w:rsid w:val="003A25C3"/>
    <w:rsid w:val="003D0240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40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46B"/>
    <w:rsid w:val="00981DE1"/>
    <w:rsid w:val="00983E57"/>
    <w:rsid w:val="009A0074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2C65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B87CB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D623-1469-49DB-93F7-F39AECD5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baljn</cp:lastModifiedBy>
  <cp:revision>5</cp:revision>
  <cp:lastPrinted>2003-10-05T22:49:00Z</cp:lastPrinted>
  <dcterms:created xsi:type="dcterms:W3CDTF">2015-07-22T01:48:00Z</dcterms:created>
  <dcterms:modified xsi:type="dcterms:W3CDTF">2017-10-12T08:21:00Z</dcterms:modified>
</cp:coreProperties>
</file>